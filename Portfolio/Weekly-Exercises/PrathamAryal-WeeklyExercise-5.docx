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A6EE" w14:textId="77777777" w:rsidR="005557EF" w:rsidRDefault="00000000">
      <w:pPr>
        <w:pStyle w:val="Heading1"/>
      </w:pPr>
      <w:bookmarkStart w:id="0" w:name="_6gbj8hwfu93v"/>
      <w:bookmarkEnd w:id="0"/>
      <w:r>
        <w:t>Scripts and Modules</w:t>
      </w:r>
    </w:p>
    <w:p w14:paraId="0255FA9E" w14:textId="77777777" w:rsidR="005557EF" w:rsidRDefault="00000000">
      <w:pPr>
        <w:pStyle w:val="Heading2"/>
      </w:pPr>
      <w:bookmarkStart w:id="1" w:name="_qncrmpqjhh6x"/>
      <w:bookmarkEnd w:id="1"/>
      <w:r>
        <w:t>Exercises</w:t>
      </w:r>
    </w:p>
    <w:p w14:paraId="377C2025" w14:textId="77777777" w:rsidR="005557EF" w:rsidRDefault="00000000">
      <w:pPr>
        <w:pStyle w:val="Heading3"/>
      </w:pPr>
      <w:bookmarkStart w:id="2" w:name="_u1ddizwzp2zj"/>
      <w:bookmarkEnd w:id="2"/>
      <w:r>
        <w:t>Week 5</w:t>
      </w:r>
    </w:p>
    <w:p w14:paraId="2FE9ED62" w14:textId="77777777" w:rsidR="005557EF" w:rsidRDefault="00000000">
      <w:pPr>
        <w:spacing w:before="240" w:after="240" w:line="240" w:lineRule="auto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3C448D16" w14:textId="77777777" w:rsidR="005557EF" w:rsidRDefault="00000000">
      <w:pPr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2CE55F95" w14:textId="77777777" w:rsidR="005557EF" w:rsidRDefault="005557EF">
      <w:pPr>
        <w:spacing w:before="240" w:after="240" w:line="240" w:lineRule="auto"/>
        <w:rPr>
          <w:b/>
        </w:rPr>
      </w:pPr>
    </w:p>
    <w:p w14:paraId="7690A1C1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Enter your answers directly into the highlighted boxes.</w:t>
      </w:r>
    </w:p>
    <w:p w14:paraId="259A6605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489FDD" w14:textId="77777777" w:rsidR="005557EF" w:rsidRDefault="005557EF">
      <w:pPr>
        <w:spacing w:before="240" w:line="240" w:lineRule="auto"/>
      </w:pPr>
    </w:p>
    <w:p w14:paraId="1029B728" w14:textId="77777777" w:rsidR="005557EF" w:rsidRDefault="005557EF">
      <w:pPr>
        <w:spacing w:before="240" w:line="240" w:lineRule="auto"/>
      </w:pPr>
    </w:p>
    <w:p w14:paraId="2B643327" w14:textId="77777777" w:rsidR="005557EF" w:rsidRDefault="005557EF">
      <w:pPr>
        <w:spacing w:before="240" w:after="240" w:line="240" w:lineRule="auto"/>
        <w:rPr>
          <w:b/>
        </w:rPr>
      </w:pPr>
    </w:p>
    <w:p w14:paraId="3E0B2CCB" w14:textId="77777777" w:rsidR="005557EF" w:rsidRDefault="005557EF">
      <w:pPr>
        <w:spacing w:before="240" w:after="240" w:line="240" w:lineRule="auto"/>
        <w:rPr>
          <w:b/>
        </w:rPr>
      </w:pPr>
    </w:p>
    <w:p w14:paraId="4DC2487A" w14:textId="77777777" w:rsidR="005557EF" w:rsidRDefault="005557EF">
      <w:pPr>
        <w:spacing w:before="240" w:after="240" w:line="240" w:lineRule="auto"/>
        <w:rPr>
          <w:b/>
        </w:rPr>
      </w:pPr>
    </w:p>
    <w:p w14:paraId="31635D44" w14:textId="77777777" w:rsidR="005557EF" w:rsidRDefault="005557EF">
      <w:pPr>
        <w:spacing w:before="240" w:after="240" w:line="240" w:lineRule="auto"/>
        <w:rPr>
          <w:b/>
        </w:rPr>
      </w:pPr>
    </w:p>
    <w:p w14:paraId="4BFDD796" w14:textId="77777777" w:rsidR="005557EF" w:rsidRDefault="005557EF">
      <w:pPr>
        <w:spacing w:before="240" w:after="240" w:line="240" w:lineRule="auto"/>
        <w:rPr>
          <w:b/>
        </w:rPr>
      </w:pPr>
    </w:p>
    <w:p w14:paraId="6444862F" w14:textId="77777777" w:rsidR="005557EF" w:rsidRDefault="005557EF">
      <w:pPr>
        <w:spacing w:before="240" w:line="240" w:lineRule="auto"/>
      </w:pPr>
    </w:p>
    <w:p w14:paraId="33DC9A1C" w14:textId="77777777" w:rsidR="005557EF" w:rsidRDefault="005557EF">
      <w:pPr>
        <w:spacing w:before="240" w:line="240" w:lineRule="auto"/>
      </w:pPr>
    </w:p>
    <w:p w14:paraId="3110E044" w14:textId="77777777" w:rsidR="005557EF" w:rsidRDefault="005557EF">
      <w:pPr>
        <w:spacing w:before="240" w:line="240" w:lineRule="auto"/>
      </w:pPr>
    </w:p>
    <w:p w14:paraId="6F785E1A" w14:textId="77777777" w:rsidR="005557EF" w:rsidRDefault="005557EF">
      <w:pPr>
        <w:spacing w:before="240" w:line="240" w:lineRule="auto"/>
      </w:pPr>
    </w:p>
    <w:p w14:paraId="258D068D" w14:textId="77777777" w:rsidR="00366D22" w:rsidRDefault="00366D22">
      <w:pPr>
        <w:spacing w:before="240" w:line="240" w:lineRule="auto"/>
      </w:pPr>
    </w:p>
    <w:p w14:paraId="122ABB02" w14:textId="77777777" w:rsidR="00366D22" w:rsidRDefault="00366D22">
      <w:pPr>
        <w:spacing w:before="240" w:line="240" w:lineRule="auto"/>
      </w:pPr>
    </w:p>
    <w:p w14:paraId="77BEFDA2" w14:textId="28C5B9AE" w:rsidR="005557EF" w:rsidRDefault="00000000">
      <w:pPr>
        <w:spacing w:before="240" w:line="240" w:lineRule="auto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75152928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7D8E6BB" w14:textId="77777777" w:rsidR="005557EF" w:rsidRDefault="00000000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14:paraId="268111DE" w14:textId="77777777" w:rsidR="00366D22" w:rsidRDefault="00366D22">
      <w:pPr>
        <w:spacing w:before="240" w:after="240" w:line="240" w:lineRule="auto"/>
        <w:rPr>
          <w:b/>
        </w:rPr>
      </w:pPr>
    </w:p>
    <w:p w14:paraId="67186FDE" w14:textId="3FBBE65B" w:rsidR="005557EF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2F8892FB" w14:textId="77777777" w:rsidR="005557EF" w:rsidRDefault="00000000">
      <w:pPr>
        <w:spacing w:before="240" w:after="240" w:line="240" w:lineRule="auto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257B8046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0DF4D626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suffix.py</w:t>
      </w:r>
    </w:p>
    <w:p w14:paraId="0560614C" w14:textId="77777777" w:rsidR="00366D22" w:rsidRDefault="00366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C825AF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D5A4EB1" w14:textId="77777777" w:rsidR="005557EF" w:rsidRDefault="00000000">
      <w:pPr>
        <w:spacing w:before="240" w:after="240" w:line="240" w:lineRule="auto"/>
      </w:pPr>
      <w:r>
        <w:t>Is it necessary to use a special Integrated Development Environment (IDE) to write Python code in text files?</w:t>
      </w:r>
    </w:p>
    <w:p w14:paraId="5C89A4E8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2788327F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 to use a special Integrated Development Environment (IDE) to write Python code in text files.</w:t>
      </w:r>
    </w:p>
    <w:p w14:paraId="2F06004A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445DBAC" w14:textId="77777777" w:rsidR="005557EF" w:rsidRDefault="00000000">
      <w:pPr>
        <w:spacing w:before="240" w:after="240" w:line="240" w:lineRule="auto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5708FF38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0F33E7DB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results of evaluating expressions are not automatically displayed on the screen without the need for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call.</w:t>
      </w:r>
    </w:p>
    <w:p w14:paraId="55526E3C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5BDE0B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D623B91" w14:textId="77777777" w:rsidR="005557EF" w:rsidRDefault="00000000">
      <w:pPr>
        <w:spacing w:before="240" w:after="240" w:line="240" w:lineRule="auto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5C93EEE8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32413431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python PrintNames.py</w:t>
      </w:r>
    </w:p>
    <w:p w14:paraId="0A7C0396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A2456B" w14:textId="77777777" w:rsidR="005557EF" w:rsidRDefault="00000000">
      <w:pPr>
        <w:spacing w:before="240" w:after="240" w:line="240" w:lineRule="auto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364DEEFE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66D646EF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456C35A9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63537161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("Command line arguments:")</w:t>
      </w:r>
    </w:p>
    <w:p w14:paraId="1331800A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6D09C563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2AE66B4A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AEC754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021CC5E" w14:textId="77777777" w:rsidR="005557EF" w:rsidRDefault="005557EF">
      <w:pPr>
        <w:spacing w:before="240" w:after="240" w:line="240" w:lineRule="auto"/>
      </w:pPr>
    </w:p>
    <w:p w14:paraId="4BA9E660" w14:textId="77777777" w:rsidR="005557EF" w:rsidRDefault="00000000">
      <w:pPr>
        <w:spacing w:before="240" w:after="240" w:line="240" w:lineRule="auto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4FF7BB81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6DE11A67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sys module</w:t>
      </w:r>
    </w:p>
    <w:p w14:paraId="6FBED9C0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B4902B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50B6703" w14:textId="77777777" w:rsidR="005557EF" w:rsidRDefault="00000000">
      <w:pPr>
        <w:spacing w:before="240" w:after="240" w:line="240" w:lineRule="auto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117BAA12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50382F0F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String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variable.</w:t>
      </w:r>
    </w:p>
    <w:p w14:paraId="167226F9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344DCDBD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7DA96BD" w14:textId="77777777" w:rsidR="005557EF" w:rsidRDefault="00000000">
      <w:pPr>
        <w:spacing w:before="240" w:after="240" w:line="240" w:lineRule="auto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7D5AAA7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2B0081EA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[0]</w:t>
      </w:r>
    </w:p>
    <w:p w14:paraId="4D84BF28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A63081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A9FAFF0" w14:textId="77777777" w:rsidR="005557EF" w:rsidRDefault="00000000">
      <w:pPr>
        <w:spacing w:before="240" w:after="240" w:line="240" w:lineRule="auto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7B2D5364" w14:textId="77777777" w:rsidR="005557EF" w:rsidRDefault="00000000">
      <w:pPr>
        <w:spacing w:before="240" w:after="240" w:line="240" w:lineRule="auto"/>
      </w:pPr>
      <w:r>
        <w:t>Once complete, place your solution in the answer box below.</w:t>
      </w:r>
    </w:p>
    <w:p w14:paraId="14E50EEE" w14:textId="77777777" w:rsidR="005557EF" w:rsidRDefault="00000000">
      <w:pPr>
        <w:spacing w:before="240" w:line="240" w:lineRule="auto"/>
      </w:pPr>
      <w:r>
        <w:rPr>
          <w:i/>
        </w:rPr>
        <w:t>A</w:t>
      </w:r>
      <w:r>
        <w:rPr>
          <w:rStyle w:val="SourceText"/>
          <w:i/>
          <w:color w:val="414152"/>
          <w:sz w:val="16"/>
        </w:rPr>
        <w:t>nswer:</w:t>
      </w:r>
    </w:p>
    <w:p w14:paraId="327A6DA5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PS C:\Users\pratham\OneDrive\Desktop&gt; python PrintName.py</w:t>
      </w:r>
    </w:p>
    <w:p w14:paraId="1DCD1ABA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Command-line arguments:</w:t>
      </w:r>
    </w:p>
    <w:p w14:paraId="6087057E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PS C:\Users\pratham\OneDrive\Desktop&gt; python PrintName.py arg1 arg2 arg3</w:t>
      </w:r>
    </w:p>
    <w:p w14:paraId="36EAAE42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Command-line arguments:</w:t>
      </w:r>
    </w:p>
    <w:p w14:paraId="642BDAA3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arg1</w:t>
      </w:r>
    </w:p>
    <w:p w14:paraId="016F960E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arg2</w:t>
      </w:r>
    </w:p>
    <w:p w14:paraId="30DC4DB6" w14:textId="77777777" w:rsidR="005557EF" w:rsidRDefault="00000000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  <w:r>
        <w:t>arg3</w:t>
      </w:r>
    </w:p>
    <w:p w14:paraId="0E9E028F" w14:textId="77777777" w:rsidR="005557EF" w:rsidRDefault="005557EF">
      <w:pPr>
        <w:pStyle w:val="PreformattedText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hint="eastAsia"/>
        </w:rPr>
      </w:pPr>
    </w:p>
    <w:p w14:paraId="5ED4D2D8" w14:textId="77777777" w:rsidR="005557EF" w:rsidRDefault="00000000">
      <w:pPr>
        <w:spacing w:before="240" w:after="240" w:line="240" w:lineRule="auto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25A99514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75C8F1EF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sys</w:t>
      </w:r>
      <w:proofErr w:type="gramEnd"/>
    </w:p>
    <w:p w14:paraId="38F65D94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2:</w:t>
      </w:r>
    </w:p>
    <w:p w14:paraId="5E70C510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("No names provided")</w:t>
      </w:r>
    </w:p>
    <w:p w14:paraId="2744EFE6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AB4126A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("Command-line arguments:")</w:t>
      </w:r>
    </w:p>
    <w:p w14:paraId="09332768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A7B6B6B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3BD4A8E9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60BF98" w14:textId="77777777" w:rsidR="005557EF" w:rsidRDefault="005557EF">
      <w:pPr>
        <w:spacing w:before="240" w:after="240" w:line="240" w:lineRule="auto"/>
      </w:pPr>
    </w:p>
    <w:p w14:paraId="62A318F6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601810B" w14:textId="77777777" w:rsidR="005557EF" w:rsidRDefault="00000000">
      <w:pPr>
        <w:spacing w:before="240" w:after="240" w:line="240" w:lineRule="auto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22C03726" w14:textId="77777777" w:rsidR="005557EF" w:rsidRDefault="00000000">
      <w:pPr>
        <w:spacing w:before="240" w:after="240" w:line="240" w:lineRule="auto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43107077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68B75FE4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</w:t>
      </w:r>
      <w:proofErr w:type="gramStart"/>
      <w:r>
        <w:t>system</w:t>
      </w:r>
      <w:proofErr w:type="spellEnd"/>
      <w:proofErr w:type="gramEnd"/>
    </w:p>
    <w:p w14:paraId="5DE6A5C9" w14:textId="77777777" w:rsidR="005557EF" w:rsidRDefault="00000000">
      <w:pPr>
        <w:spacing w:before="240" w:after="240" w:line="240" w:lineRule="auto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747308CD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7C25992E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49726B87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593F096" w14:textId="77777777" w:rsidR="005557EF" w:rsidRDefault="00000000">
      <w:pPr>
        <w:spacing w:before="240" w:after="240" w:line="240" w:lineRule="auto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57817C76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1D90B022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information about the scope and binding of names instances of various entities such as variable and function name, classes, and objects, etc.</w:t>
      </w:r>
    </w:p>
    <w:p w14:paraId="52C1C617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ED953F8" w14:textId="77777777" w:rsidR="005557EF" w:rsidRDefault="00000000">
      <w:pPr>
        <w:spacing w:before="240" w:after="240" w:line="240" w:lineRule="auto"/>
      </w:pPr>
      <w:r>
        <w:t>Why is the following type of import statement generally not recommended?</w:t>
      </w:r>
    </w:p>
    <w:p w14:paraId="2277355A" w14:textId="77777777" w:rsidR="005557EF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from math import *</w:t>
      </w:r>
    </w:p>
    <w:p w14:paraId="524672AB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73A9F411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imports all the names defined in the math module into the current namespace.</w:t>
      </w:r>
    </w:p>
    <w:p w14:paraId="5A052A3C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3321598" w14:textId="77777777" w:rsidR="005557EF" w:rsidRDefault="00000000">
      <w:pPr>
        <w:spacing w:before="240" w:after="240" w:line="240" w:lineRule="auto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3731AE0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71DAAEC1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gramStart"/>
      <w:r>
        <w:t>()  function</w:t>
      </w:r>
      <w:proofErr w:type="gramEnd"/>
      <w:r>
        <w:t xml:space="preserve"> can be used to list all names defined within a module.</w:t>
      </w:r>
    </w:p>
    <w:p w14:paraId="6D6F28D5" w14:textId="77777777" w:rsidR="005557EF" w:rsidRDefault="005557EF">
      <w:pPr>
        <w:spacing w:after="240" w:line="240" w:lineRule="auto"/>
        <w:rPr>
          <w:b/>
        </w:rPr>
      </w:pPr>
    </w:p>
    <w:p w14:paraId="5C7E63FF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7CF07C6" w14:textId="77777777" w:rsidR="005557EF" w:rsidRDefault="00000000">
      <w:pPr>
        <w:spacing w:before="240" w:after="240" w:line="240" w:lineRule="auto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5C6A2479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6F06255F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import sys</w:t>
      </w:r>
    </w:p>
    <w:p w14:paraId="59D4B189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&gt;&gt;&gt; print(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4FABB0B5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['', 'C:\\Program Files\\WindowsApps\\PythonSoftwareFoundation.Python.3.11_3.11.2032.0_x64__qbz5n2kfra8p0\\python311.zip', 'C:\\Program Files\\WindowsApps\\PythonSoftwareFoundation.Python.3.11_3.11.2032.0_x64__qbz5n2kfra8p0\\DLLs', 'C:\\Program Files\\WindowsApps\\PythonSoftwareFoundation.Python.3.11_3.11.2032.0_x64__qbz5n2kfra8p0\\Lib', 'C:\\Program Files\\WindowsApps\\PythonSoftwareFoundation.Python.3.11_3.11.2032.0_x64__qbz5n2kfra8p0', 'C:\\Program Files\\WindowsApps\\PythonSoftwareFoundation.Python.3.11_3.11.2032.0_x64__qbz5n2kfra8p0\\Lib\\site-packages']</w:t>
      </w:r>
    </w:p>
    <w:p w14:paraId="08A6E4BA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5A1664D" w14:textId="77777777" w:rsidR="005557EF" w:rsidRDefault="00000000">
      <w:pPr>
        <w:spacing w:before="240" w:after="240" w:line="240" w:lineRule="auto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1BDE4A54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39D62E64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“__</w:t>
      </w:r>
      <w:proofErr w:type="spellStart"/>
      <w:r>
        <w:t>main__”value</w:t>
      </w:r>
      <w:proofErr w:type="spellEnd"/>
      <w:r>
        <w:t xml:space="preserve">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__.</w:t>
      </w:r>
    </w:p>
    <w:p w14:paraId="68BE7CCE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C6D9CD" w14:textId="77777777" w:rsidR="005557EF" w:rsidRDefault="00000000">
      <w:pPr>
        <w:spacing w:before="240" w:after="240" w:line="240" w:lineRule="auto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5D9E8E0C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26BC56E0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name of the module as a string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module.</w:t>
      </w:r>
    </w:p>
    <w:p w14:paraId="225D9429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09B8FD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3F0AC8C8" w14:textId="77777777" w:rsidR="005557EF" w:rsidRDefault="00000000">
      <w:pPr>
        <w:spacing w:before="240" w:after="240" w:line="240" w:lineRule="auto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1BC578B3" w14:textId="77777777" w:rsidR="005557EF" w:rsidRDefault="00000000">
      <w:pPr>
        <w:spacing w:before="240" w:line="240" w:lineRule="auto"/>
      </w:pPr>
      <w:r>
        <w:rPr>
          <w:i/>
        </w:rPr>
        <w:t>Answer:</w:t>
      </w:r>
    </w:p>
    <w:p w14:paraId="01B42EEB" w14:textId="77777777" w:rsidR="005557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Because it allows the program to behave differently in each case.</w:t>
      </w:r>
    </w:p>
    <w:p w14:paraId="78789036" w14:textId="77777777" w:rsidR="005557EF" w:rsidRDefault="005557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415337" w14:textId="77777777" w:rsidR="005557EF" w:rsidRDefault="005557EF">
      <w:pPr>
        <w:spacing w:before="240" w:after="240" w:line="240" w:lineRule="auto"/>
        <w:rPr>
          <w:b/>
        </w:rPr>
      </w:pPr>
    </w:p>
    <w:p w14:paraId="19224F9B" w14:textId="77777777" w:rsidR="005557EF" w:rsidRDefault="005557EF">
      <w:pPr>
        <w:spacing w:before="240" w:after="240" w:line="240" w:lineRule="auto"/>
        <w:rPr>
          <w:b/>
        </w:rPr>
      </w:pPr>
    </w:p>
    <w:p w14:paraId="5454B2FE" w14:textId="77777777" w:rsidR="005557EF" w:rsidRDefault="005557EF">
      <w:pPr>
        <w:spacing w:before="240" w:after="240" w:line="240" w:lineRule="auto"/>
        <w:rPr>
          <w:b/>
        </w:rPr>
      </w:pPr>
    </w:p>
    <w:p w14:paraId="50639144" w14:textId="77777777" w:rsidR="005557E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6C8B320" w14:textId="77777777" w:rsidR="005557EF" w:rsidRDefault="00000000">
      <w:pPr>
        <w:pStyle w:val="Heading2"/>
        <w:keepNext w:val="0"/>
        <w:keepLines w:val="0"/>
        <w:spacing w:after="80"/>
      </w:pPr>
      <w:bookmarkStart w:id="4" w:name="_2newnc5wu9eh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2C8C88CD" w14:textId="77777777" w:rsidR="005557EF" w:rsidRDefault="00000000">
      <w:pPr>
        <w:spacing w:before="240" w:after="240" w:line="240" w:lineRule="auto"/>
      </w:pPr>
      <w:r>
        <w:t>Save this logbook with your answers. Then ask your tutor to check your responses to each question.</w:t>
      </w:r>
    </w:p>
    <w:p w14:paraId="2668E077" w14:textId="77777777" w:rsidR="005557EF" w:rsidRDefault="005557EF"/>
    <w:p w14:paraId="2077ED5B" w14:textId="77777777" w:rsidR="005557EF" w:rsidRDefault="005557EF"/>
    <w:p w14:paraId="33D97169" w14:textId="77777777" w:rsidR="005557EF" w:rsidRDefault="005557EF"/>
    <w:sectPr w:rsidR="005557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1B6A" w14:textId="77777777" w:rsidR="0094041A" w:rsidRDefault="0094041A">
      <w:pPr>
        <w:spacing w:line="240" w:lineRule="auto"/>
      </w:pPr>
      <w:r>
        <w:separator/>
      </w:r>
    </w:p>
  </w:endnote>
  <w:endnote w:type="continuationSeparator" w:id="0">
    <w:p w14:paraId="05753E66" w14:textId="77777777" w:rsidR="0094041A" w:rsidRDefault="00940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5F10" w14:textId="77777777" w:rsidR="0094041A" w:rsidRDefault="0094041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AF83361" w14:textId="77777777" w:rsidR="0094041A" w:rsidRDefault="009404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57EF"/>
    <w:rsid w:val="00366D22"/>
    <w:rsid w:val="00535296"/>
    <w:rsid w:val="005557EF"/>
    <w:rsid w:val="0094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810A3"/>
  <w15:docId w15:val="{164A65E0-43A1-432F-AB52-12523C2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782</Words>
  <Characters>5672</Characters>
  <Application>Microsoft Office Word</Application>
  <DocSecurity>0</DocSecurity>
  <Lines>176</Lines>
  <Paragraphs>105</Paragraphs>
  <ScaleCrop>false</ScaleCrop>
  <Company>HP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3</cp:revision>
  <dcterms:created xsi:type="dcterms:W3CDTF">2024-01-28T13:24:00Z</dcterms:created>
  <dcterms:modified xsi:type="dcterms:W3CDTF">2024-01-28T13:30:00Z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6470dd4466d3bebd5c015488a12cbb4da9557566050ba702b2f952d18d47516f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2024-01-28T13:30:24Z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55d05614-c82c-4f8d-bab7-9e3bbefbba96</vt:lpwstr>
  </property>
  <property fmtid="{D5CDD505-2E9C-101B-9397-08002B2CF9AE}" pid="8" name="MSIP_Label_defa4170-0d19-0005-0004-bc88714345d2_ActionId">
    <vt:lpwstr>e10cec5b-c128-434d-ae87-b3f088524ed3</vt:lpwstr>
  </property>
  <property fmtid="{D5CDD505-2E9C-101B-9397-08002B2CF9AE}" pid="9" name="MSIP_Label_defa4170-0d19-0005-0004-bc88714345d2_ContentBits">
    <vt:lpwstr>0</vt:lpwstr>
  </property>
</Properties>
</file>